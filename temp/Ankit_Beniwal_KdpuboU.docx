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84"/>
        <w:gridCol w:w="6916"/>
      </w:tblGrid>
      <w:tr w:rsidR="002C2CDD" w:rsidRPr="00906BEE" w14:paraId="2DD6851C" w14:textId="77777777" w:rsidTr="00AA1A2A">
        <w:trPr>
          <w:trHeight w:val="11545"/>
        </w:trPr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p w14:paraId="5A515BA6" w14:textId="45865F2A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F52DD07" wp14:editId="78F5FC2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B18253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53608E84A634E2CB4D7BB10903C73A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77985">
                  <w:t>AB</w:t>
                </w:r>
              </w:sdtContent>
            </w:sdt>
          </w:p>
          <w:p w14:paraId="7E35DDE5" w14:textId="77777777" w:rsidR="00A50939" w:rsidRPr="00503874" w:rsidRDefault="00F50B5A" w:rsidP="007569C1">
            <w:pPr>
              <w:pStyle w:val="Heading3"/>
              <w:rPr>
                <w:sz w:val="24"/>
                <w:szCs w:val="20"/>
              </w:rPr>
            </w:pPr>
            <w:r w:rsidRPr="00503874">
              <w:rPr>
                <w:sz w:val="24"/>
                <w:szCs w:val="20"/>
              </w:rPr>
              <w:t>Technologies</w:t>
            </w:r>
          </w:p>
          <w:p w14:paraId="738E9E4A" w14:textId="77777777" w:rsidR="002C2CDD" w:rsidRDefault="00AD27F1" w:rsidP="00AD27F1">
            <w:r>
              <w:t>JAVA SE + EE</w:t>
            </w:r>
          </w:p>
          <w:p w14:paraId="6973B96F" w14:textId="5F7A0991" w:rsidR="00AD27F1" w:rsidRDefault="00AD27F1" w:rsidP="00AD27F1">
            <w:r>
              <w:t>C/C++</w:t>
            </w:r>
          </w:p>
          <w:p w14:paraId="179DBBE1" w14:textId="77777777" w:rsidR="00AD27F1" w:rsidRDefault="00AD27F1" w:rsidP="00AD27F1">
            <w:r>
              <w:t>HTML + CSS + JavaScript</w:t>
            </w:r>
          </w:p>
          <w:p w14:paraId="193D7770" w14:textId="77777777" w:rsidR="00AD27F1" w:rsidRDefault="00AD27F1" w:rsidP="00AD27F1">
            <w:r>
              <w:t>PHP</w:t>
            </w:r>
          </w:p>
          <w:p w14:paraId="661BCF37" w14:textId="77777777" w:rsidR="00AD27F1" w:rsidRDefault="00AD27F1" w:rsidP="00AD27F1">
            <w:r>
              <w:t>MySQL</w:t>
            </w:r>
          </w:p>
          <w:p w14:paraId="53E94E6A" w14:textId="5BE02234" w:rsidR="00AD27F1" w:rsidRDefault="00AD27F1" w:rsidP="00AD27F1">
            <w:r>
              <w:t>Python</w:t>
            </w:r>
          </w:p>
          <w:p w14:paraId="408D0446" w14:textId="77777777" w:rsidR="00503874" w:rsidRPr="00906BEE" w:rsidRDefault="00503874" w:rsidP="00AD27F1"/>
          <w:p w14:paraId="387225C1" w14:textId="77777777" w:rsidR="002C2CDD" w:rsidRPr="00906BEE" w:rsidRDefault="00951884" w:rsidP="00503874">
            <w:pPr>
              <w:pStyle w:val="Heading3"/>
              <w:spacing w:before="0"/>
            </w:pPr>
            <w:sdt>
              <w:sdtPr>
                <w:alias w:val="Skills:"/>
                <w:tag w:val="Skills:"/>
                <w:id w:val="1490835561"/>
                <w:placeholder>
                  <w:docPart w:val="9BADF61B731A470FBBB12466F12D1F0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Skills</w:t>
                </w:r>
              </w:sdtContent>
            </w:sdt>
          </w:p>
          <w:p w14:paraId="0E1F3083" w14:textId="77777777" w:rsidR="00741125" w:rsidRDefault="00330C1C" w:rsidP="00741125">
            <w:r>
              <w:t>Fast Learner</w:t>
            </w:r>
          </w:p>
          <w:p w14:paraId="5D94CB6F" w14:textId="50B88F78" w:rsidR="00AD27F1" w:rsidRDefault="00AD27F1" w:rsidP="00AD27F1">
            <w:r>
              <w:t>Communication Skills</w:t>
            </w:r>
          </w:p>
          <w:p w14:paraId="5364C4D6" w14:textId="77777777" w:rsidR="00503874" w:rsidRDefault="00503874" w:rsidP="00AD27F1"/>
          <w:p w14:paraId="304D43DB" w14:textId="77777777" w:rsidR="00AD27F1" w:rsidRPr="00503874" w:rsidRDefault="00AD27F1" w:rsidP="00503874">
            <w:pPr>
              <w:pStyle w:val="Heading3"/>
              <w:spacing w:before="0"/>
              <w:rPr>
                <w:sz w:val="24"/>
                <w:szCs w:val="20"/>
              </w:rPr>
            </w:pPr>
            <w:r w:rsidRPr="00503874">
              <w:rPr>
                <w:sz w:val="24"/>
                <w:szCs w:val="20"/>
              </w:rPr>
              <w:t>Weakness</w:t>
            </w:r>
          </w:p>
          <w:p w14:paraId="1F30FCEE" w14:textId="1C9EBCBB" w:rsidR="00330C1C" w:rsidRPr="00906BEE" w:rsidRDefault="00B669CB" w:rsidP="00741125">
            <w:r>
              <w:t>I am weak at remembering details. Thus, I always keep a notes diary with me.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6"/>
            </w:tblGrid>
            <w:tr w:rsidR="00C612DA" w:rsidRPr="00906BEE" w14:paraId="0D5118CB" w14:textId="77777777" w:rsidTr="00AA1A2A">
              <w:trPr>
                <w:trHeight w:hRule="exact" w:val="908"/>
              </w:trPr>
              <w:tc>
                <w:tcPr>
                  <w:tcW w:w="6055" w:type="dxa"/>
                  <w:vAlign w:val="center"/>
                </w:tcPr>
                <w:p w14:paraId="3563FE2B" w14:textId="77777777" w:rsidR="00C612DA" w:rsidRPr="00906BEE" w:rsidRDefault="00951884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FD586DAE9194A22AAA3177784C273E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77985">
                        <w:t>Ankit Beniwal</w:t>
                      </w:r>
                    </w:sdtContent>
                  </w:sdt>
                </w:p>
                <w:p w14:paraId="581A8AF1" w14:textId="3204AC1A" w:rsidR="00906BEE" w:rsidRPr="00906BEE" w:rsidRDefault="00951884" w:rsidP="00906BEE">
                  <w:pPr>
                    <w:pStyle w:val="Heading2"/>
                    <w:outlineLvl w:val="1"/>
                  </w:pP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7897DBE263C4D6BA8745F48F5BB96C0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E275C">
                        <w:t>Full Stack Developer</w:t>
                      </w:r>
                    </w:sdtContent>
                  </w:sdt>
                </w:p>
              </w:tc>
            </w:tr>
          </w:tbl>
          <w:p w14:paraId="7B30E408" w14:textId="77777777" w:rsidR="002C2CDD" w:rsidRPr="00906BEE" w:rsidRDefault="00951884" w:rsidP="007569C1">
            <w:pPr>
              <w:pStyle w:val="Heading3"/>
            </w:pPr>
            <w:sdt>
              <w:sdtPr>
                <w:rPr>
                  <w:sz w:val="24"/>
                  <w:szCs w:val="20"/>
                </w:rPr>
                <w:alias w:val="Experience:"/>
                <w:tag w:val="Experience:"/>
                <w:id w:val="1217937480"/>
                <w:placeholder>
                  <w:docPart w:val="67D900E1492F414B9352337227FE3F8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Experience</w:t>
                </w:r>
              </w:sdtContent>
            </w:sdt>
            <w:r w:rsidR="00F50B5A" w:rsidRPr="00503874">
              <w:rPr>
                <w:sz w:val="24"/>
                <w:szCs w:val="20"/>
              </w:rPr>
              <w:t>/Projects</w:t>
            </w:r>
          </w:p>
          <w:p w14:paraId="1DA90144" w14:textId="77777777" w:rsidR="002C2CDD" w:rsidRPr="00906BEE" w:rsidRDefault="00F50B5A" w:rsidP="007569C1">
            <w:pPr>
              <w:pStyle w:val="Heading4"/>
            </w:pPr>
            <w:r>
              <w:t>Cyber café Management SYstem</w:t>
            </w:r>
            <w:r w:rsidR="002C2CDD" w:rsidRPr="00906BEE">
              <w:t xml:space="preserve"> • </w:t>
            </w:r>
            <w:r>
              <w:t>Java SE</w:t>
            </w:r>
            <w:r w:rsidR="002C2CDD" w:rsidRPr="00906BEE">
              <w:t xml:space="preserve"> </w:t>
            </w:r>
            <w:r>
              <w:t>+ MySQL</w:t>
            </w:r>
            <w:r w:rsidR="002C2CDD" w:rsidRPr="00906BEE">
              <w:t xml:space="preserve">• </w:t>
            </w:r>
            <w:r>
              <w:t>2015</w:t>
            </w:r>
          </w:p>
          <w:p w14:paraId="77A25901" w14:textId="77777777" w:rsidR="002C2CDD" w:rsidRPr="00906BEE" w:rsidRDefault="00F50B5A" w:rsidP="007569C1">
            <w:r>
              <w:t>A Java Desktop Application to manage Cyber Café in a local network</w:t>
            </w:r>
          </w:p>
          <w:p w14:paraId="2A3D6A42" w14:textId="77777777" w:rsidR="002C2CDD" w:rsidRPr="00906BEE" w:rsidRDefault="00F50B5A" w:rsidP="007569C1">
            <w:pPr>
              <w:pStyle w:val="Heading4"/>
            </w:pPr>
            <w:r>
              <w:t>MedRef</w:t>
            </w:r>
            <w:r w:rsidR="002C2CDD" w:rsidRPr="00906BEE">
              <w:t xml:space="preserve"> • </w:t>
            </w:r>
            <w:r>
              <w:t>JAVA FXML + MySQL</w:t>
            </w:r>
            <w:r w:rsidR="002C2CDD" w:rsidRPr="00906BEE">
              <w:t xml:space="preserve"> • </w:t>
            </w:r>
            <w:r>
              <w:t>2017</w:t>
            </w:r>
          </w:p>
          <w:p w14:paraId="1122393A" w14:textId="77777777" w:rsidR="002C2CDD" w:rsidRDefault="00F50B5A" w:rsidP="007569C1">
            <w:r>
              <w:t>A Medical Reference Utility with a search tool and a chat environment.</w:t>
            </w:r>
          </w:p>
          <w:p w14:paraId="68FA11FA" w14:textId="77777777" w:rsidR="00F50B5A" w:rsidRPr="00906BEE" w:rsidRDefault="00F50B5A" w:rsidP="00F50B5A">
            <w:pPr>
              <w:pStyle w:val="Heading4"/>
            </w:pPr>
            <w:r>
              <w:t>CMS</w:t>
            </w:r>
            <w:r w:rsidRPr="00906BEE">
              <w:t xml:space="preserve"> • </w:t>
            </w:r>
            <w:r>
              <w:t>JAVA EE + MySQL</w:t>
            </w:r>
            <w:r w:rsidRPr="00906BEE">
              <w:t xml:space="preserve"> • </w:t>
            </w:r>
            <w:r>
              <w:t>2018</w:t>
            </w:r>
          </w:p>
          <w:p w14:paraId="5C908E97" w14:textId="77777777" w:rsidR="00AA1A2A" w:rsidRDefault="00F50B5A" w:rsidP="00AA1A2A">
            <w:r>
              <w:t xml:space="preserve">A Content Management System using Servlets and JSP designed to export MySQL Data into Excel Files with Apache POI Libraries. </w:t>
            </w:r>
          </w:p>
          <w:p w14:paraId="4C579AE6" w14:textId="77777777" w:rsidR="005F39A3" w:rsidRPr="00906BEE" w:rsidRDefault="005F39A3" w:rsidP="005F39A3">
            <w:pPr>
              <w:pStyle w:val="Heading4"/>
            </w:pPr>
            <w:r>
              <w:t>RapeG</w:t>
            </w:r>
            <w:r w:rsidRPr="00906BEE">
              <w:t xml:space="preserve"> • </w:t>
            </w:r>
            <w:r>
              <w:t>PHP Web-App</w:t>
            </w:r>
            <w:r w:rsidRPr="00906BEE">
              <w:t xml:space="preserve"> • </w:t>
            </w:r>
            <w:r>
              <w:t>2018</w:t>
            </w:r>
          </w:p>
          <w:p w14:paraId="57DE55C0" w14:textId="77777777" w:rsidR="005F39A3" w:rsidRDefault="005F39A3" w:rsidP="005F39A3">
            <w:r>
              <w:t>Rapid Pigeon is a website for home pickup &amp; delivery service.</w:t>
            </w:r>
          </w:p>
          <w:p w14:paraId="078C8BAF" w14:textId="2DC4EE21" w:rsidR="005F39A3" w:rsidRPr="00906BEE" w:rsidRDefault="005F39A3" w:rsidP="005F39A3">
            <w:pPr>
              <w:pStyle w:val="Heading4"/>
            </w:pPr>
            <w:r>
              <w:t>Inspirofy</w:t>
            </w:r>
            <w:r w:rsidRPr="00906BEE">
              <w:t xml:space="preserve"> • </w:t>
            </w:r>
            <w:r>
              <w:t>Javascript</w:t>
            </w:r>
            <w:r>
              <w:t xml:space="preserve"> Web-App</w:t>
            </w:r>
            <w:r w:rsidRPr="00906BEE">
              <w:t xml:space="preserve"> • </w:t>
            </w:r>
            <w:r>
              <w:t>201</w:t>
            </w:r>
            <w:r>
              <w:t>9</w:t>
            </w:r>
          </w:p>
          <w:p w14:paraId="35D75F63" w14:textId="11DFC73A" w:rsidR="005F39A3" w:rsidRDefault="005F39A3" w:rsidP="005F39A3">
            <w:proofErr w:type="spellStart"/>
            <w:r>
              <w:t>Inspirofy</w:t>
            </w:r>
            <w:proofErr w:type="spellEnd"/>
            <w:r>
              <w:t xml:space="preserve"> generates random quote with a random background according to the device resolution.</w:t>
            </w:r>
          </w:p>
          <w:p w14:paraId="37459D9E" w14:textId="77777777" w:rsidR="00503874" w:rsidRPr="00906BEE" w:rsidRDefault="00503874" w:rsidP="007569C1"/>
          <w:p w14:paraId="678D7764" w14:textId="540564C2" w:rsidR="00677985" w:rsidRPr="00906BEE" w:rsidRDefault="00951884" w:rsidP="005F39A3">
            <w:pPr>
              <w:pStyle w:val="Heading3"/>
              <w:spacing w:before="0"/>
            </w:pPr>
            <w:sdt>
              <w:sdtPr>
                <w:alias w:val="Education:"/>
                <w:tag w:val="Education:"/>
                <w:id w:val="1349516922"/>
                <w:placeholder>
                  <w:docPart w:val="238405B57C674D1EAB527AB35E6C4EB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Education</w:t>
                </w:r>
              </w:sdtContent>
            </w:sdt>
          </w:p>
          <w:p w14:paraId="392A2087" w14:textId="77777777" w:rsidR="002C2CDD" w:rsidRPr="00906BEE" w:rsidRDefault="00677985" w:rsidP="007569C1">
            <w:pPr>
              <w:pStyle w:val="Heading4"/>
            </w:pPr>
            <w:r>
              <w:t>BCA</w:t>
            </w:r>
            <w:r w:rsidR="002C2CDD" w:rsidRPr="00906BEE">
              <w:t xml:space="preserve"> • </w:t>
            </w:r>
            <w:r>
              <w:t>2016-19</w:t>
            </w:r>
            <w:r w:rsidR="002C2CDD" w:rsidRPr="00906BEE">
              <w:t xml:space="preserve"> • </w:t>
            </w:r>
            <w:r>
              <w:t>Chandigarh University</w:t>
            </w:r>
          </w:p>
          <w:p w14:paraId="50834B01" w14:textId="77777777" w:rsidR="00503874" w:rsidRDefault="00677985" w:rsidP="00503874">
            <w:r w:rsidRPr="00A233AC">
              <w:t>9 CGPA Throughout</w:t>
            </w:r>
            <w:r w:rsidR="00A233AC" w:rsidRPr="00A233AC">
              <w:t xml:space="preserve"> </w:t>
            </w:r>
          </w:p>
          <w:p w14:paraId="03D3C4B3" w14:textId="14DBECE2" w:rsidR="00A233AC" w:rsidRDefault="00A233AC" w:rsidP="00503874">
            <w:pPr>
              <w:pStyle w:val="Heading4"/>
            </w:pPr>
            <w:r>
              <w:t>Pursuing MCA</w:t>
            </w:r>
            <w:r w:rsidRPr="00906BEE">
              <w:t xml:space="preserve"> • </w:t>
            </w:r>
            <w:r>
              <w:t>Thapar Institute of engineering and technology (TIET)</w:t>
            </w:r>
          </w:p>
          <w:p w14:paraId="541B6554" w14:textId="77777777" w:rsidR="00503874" w:rsidRPr="00906BEE" w:rsidRDefault="00503874" w:rsidP="00503874">
            <w:pPr>
              <w:pStyle w:val="Heading4"/>
            </w:pPr>
          </w:p>
          <w:p w14:paraId="3B009239" w14:textId="77777777" w:rsidR="002C2CDD" w:rsidRPr="00906BEE" w:rsidRDefault="00951884" w:rsidP="00503874">
            <w:pPr>
              <w:pStyle w:val="Heading3"/>
              <w:spacing w:before="0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449B89B02BE438CA4FB10A74137704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03874">
                  <w:rPr>
                    <w:sz w:val="24"/>
                    <w:szCs w:val="20"/>
                  </w:rPr>
                  <w:t>Volunteer Experience or Leadership</w:t>
                </w:r>
              </w:sdtContent>
            </w:sdt>
          </w:p>
          <w:p w14:paraId="1FF66302" w14:textId="3A0B2F71" w:rsidR="00741125" w:rsidRDefault="00F50B5A" w:rsidP="00741125">
            <w:r>
              <w:t>Founded a Programming Club – Cyborgs at UIC</w:t>
            </w:r>
            <w:r w:rsidR="006D7780">
              <w:t>, Chandigarh University</w:t>
            </w:r>
          </w:p>
          <w:p w14:paraId="4A411672" w14:textId="77777777" w:rsidR="00F50B5A" w:rsidRDefault="00F50B5A" w:rsidP="00741125">
            <w:r>
              <w:t>Firefox Student Ambassador</w:t>
            </w:r>
          </w:p>
          <w:p w14:paraId="3E0701A2" w14:textId="77777777" w:rsidR="00F50B5A" w:rsidRPr="00906BEE" w:rsidRDefault="00F50B5A" w:rsidP="00741125">
            <w:r>
              <w:t>Attended various certified workshops at CU Campus</w:t>
            </w:r>
          </w:p>
        </w:tc>
      </w:tr>
      <w:bookmarkEnd w:id="0"/>
    </w:tbl>
    <w:p w14:paraId="19BD542C" w14:textId="77777777" w:rsidR="00AA1A2A" w:rsidRPr="00AA1A2A" w:rsidRDefault="00AA1A2A" w:rsidP="00F85ECC">
      <w:pPr>
        <w:tabs>
          <w:tab w:val="left" w:pos="9225"/>
        </w:tabs>
      </w:pPr>
    </w:p>
    <w:sectPr w:rsidR="00AA1A2A" w:rsidRPr="00AA1A2A" w:rsidSect="00AA1A2A">
      <w:footerReference w:type="default" r:id="rId9"/>
      <w:footerReference w:type="first" r:id="rId10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C4ACB" w14:textId="77777777" w:rsidR="00951884" w:rsidRDefault="00951884" w:rsidP="00713050">
      <w:pPr>
        <w:spacing w:line="240" w:lineRule="auto"/>
      </w:pPr>
      <w:r>
        <w:separator/>
      </w:r>
    </w:p>
  </w:endnote>
  <w:endnote w:type="continuationSeparator" w:id="0">
    <w:p w14:paraId="181368AF" w14:textId="77777777" w:rsidR="00951884" w:rsidRDefault="0095188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C2098A" w:rsidRPr="00CF3AEA" w14:paraId="0E23935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87D97C" w14:textId="77777777" w:rsidR="00C2098A" w:rsidRPr="00CF3AEA" w:rsidRDefault="00CA3DF1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231E803A" wp14:editId="5CE2AD59">
                    <wp:extent cx="329184" cy="329184"/>
                    <wp:effectExtent l="0" t="0" r="9525" b="9525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75063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AF3CB0" w14:textId="77777777" w:rsidR="00C2098A" w:rsidRPr="00CF3AEA" w:rsidRDefault="00C2098A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3A509112" wp14:editId="3FDA28AB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747A1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B8398D" w14:textId="77777777" w:rsidR="00C2098A" w:rsidRPr="00CF3AEA" w:rsidRDefault="00C2098A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2F570CC0" wp14:editId="3990F96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4D230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84BBC0" w14:textId="77777777" w:rsidR="00C2098A" w:rsidRPr="00CF3AEA" w:rsidRDefault="00C2098A" w:rsidP="00684488">
          <w:pPr>
            <w:pStyle w:val="Footer"/>
            <w:rPr>
              <w:sz w:val="18"/>
              <w:szCs w:val="18"/>
            </w:rPr>
          </w:pPr>
          <w:r w:rsidRPr="00CF3AEA">
            <w:rPr>
              <w:noProof/>
              <w:sz w:val="18"/>
              <w:szCs w:val="18"/>
            </w:rPr>
            <mc:AlternateContent>
              <mc:Choice Requires="wpg">
                <w:drawing>
                  <wp:inline distT="0" distB="0" distL="0" distR="0" wp14:anchorId="09BD4548" wp14:editId="3D17929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26BEB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RPr="00CF3AEA" w14:paraId="23CA51E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Email:"/>
            <w:tag w:val="Email:"/>
            <w:id w:val="-627010856"/>
            <w:placeholder>
              <w:docPart w:val="91DD9D01A7ED46AFB14771C77281B3C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5D72062" w14:textId="77777777" w:rsidR="00684488" w:rsidRPr="00CF3AEA" w:rsidRDefault="00330C1C" w:rsidP="00811117">
              <w:pPr>
                <w:pStyle w:val="Footer"/>
                <w:rPr>
                  <w:sz w:val="18"/>
                  <w:szCs w:val="18"/>
                </w:rPr>
              </w:pPr>
              <w:r w:rsidRPr="00CF3AEA">
                <w:rPr>
                  <w:sz w:val="18"/>
                  <w:szCs w:val="18"/>
                </w:rPr>
                <w:t>pagalprogrammer@protonmail.com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Twitter handle:"/>
            <w:tag w:val="Twitter handle:"/>
            <w:id w:val="-642033892"/>
            <w:placeholder>
              <w:docPart w:val="A99521EF275C440EBC3CBD0B6FE8CCF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9020B8C" w14:textId="77777777" w:rsidR="00684488" w:rsidRPr="00CF3AEA" w:rsidRDefault="00330C1C" w:rsidP="00811117">
              <w:pPr>
                <w:pStyle w:val="Footer"/>
                <w:rPr>
                  <w:sz w:val="18"/>
                  <w:szCs w:val="18"/>
                </w:rPr>
              </w:pPr>
              <w:r w:rsidRPr="00CF3AEA">
                <w:rPr>
                  <w:sz w:val="18"/>
                  <w:szCs w:val="18"/>
                </w:rPr>
                <w:t>@codewithankit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Telephone:"/>
            <w:tag w:val="Telephone:"/>
            <w:id w:val="617408819"/>
            <w:placeholder>
              <w:docPart w:val="D778D955207446B8971A7506CAE3F78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E81B953" w14:textId="77777777" w:rsidR="00684488" w:rsidRPr="00CF3AEA" w:rsidRDefault="00330C1C" w:rsidP="00811117">
              <w:pPr>
                <w:pStyle w:val="Footer"/>
                <w:rPr>
                  <w:sz w:val="18"/>
                  <w:szCs w:val="18"/>
                </w:rPr>
              </w:pPr>
              <w:r w:rsidRPr="00CF3AEA">
                <w:rPr>
                  <w:sz w:val="18"/>
                  <w:szCs w:val="18"/>
                </w:rPr>
                <w:t>+91 74043298732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LinkedIn URL:"/>
            <w:tag w:val="LinkedIn URL:"/>
            <w:id w:val="-1413995599"/>
            <w:placeholder>
              <w:docPart w:val="B9CD911367064801906983E0DAB10AB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1AF7938" w14:textId="07E440A3" w:rsidR="00684488" w:rsidRPr="00CF3AEA" w:rsidRDefault="009E275C" w:rsidP="00811117">
              <w:pPr>
                <w:pStyle w:val="Foot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pagalprogrammer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4EEB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700"/>
      <w:gridCol w:w="2700"/>
      <w:gridCol w:w="2700"/>
      <w:gridCol w:w="2700"/>
    </w:tblGrid>
    <w:tr w:rsidR="00217980" w14:paraId="0B85742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1266A7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C6007AB" wp14:editId="1B131047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BB6D7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F8EE8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5642F83" wp14:editId="2F7F8584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85725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E2C2E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A31D306" wp14:editId="74795E40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A87DE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5BCAF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F21AB9E" wp14:editId="79C1BBA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7E554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208742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C554D5" w14:textId="77777777" w:rsidR="00811117" w:rsidRPr="00CA3DF1" w:rsidRDefault="00951884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E369D43A33B0489F8EAA9AC5D167747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330C1C">
                <w:t>pagalprogrammer@protonmail.com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74F6F3D7B2B34648B2E4E45E7497CA3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543B5B" w14:textId="77777777" w:rsidR="00811117" w:rsidRPr="00C2098A" w:rsidRDefault="00330C1C" w:rsidP="00217980">
              <w:pPr>
                <w:pStyle w:val="Footer"/>
              </w:pPr>
              <w:r>
                <w:t>@codewithankit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994C2C3DB268434D9DE71F44D910AF2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475F2F1" w14:textId="77777777" w:rsidR="00811117" w:rsidRPr="00C2098A" w:rsidRDefault="00330C1C" w:rsidP="00217980">
              <w:pPr>
                <w:pStyle w:val="Footer"/>
              </w:pPr>
              <w:r>
                <w:t>+91 74043298732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7449B89B02BE438CA4FB10A74137704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BF5DC12" w14:textId="3B641BDF" w:rsidR="00811117" w:rsidRPr="00C2098A" w:rsidRDefault="009E275C" w:rsidP="00217980">
              <w:pPr>
                <w:pStyle w:val="Footer"/>
              </w:pPr>
              <w:r>
                <w:t>pagalprogrammer</w:t>
              </w:r>
            </w:p>
          </w:sdtContent>
        </w:sdt>
      </w:tc>
    </w:tr>
  </w:tbl>
  <w:p w14:paraId="695DFA2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DC802" w14:textId="77777777" w:rsidR="00951884" w:rsidRDefault="00951884" w:rsidP="00713050">
      <w:pPr>
        <w:spacing w:line="240" w:lineRule="auto"/>
      </w:pPr>
      <w:r>
        <w:separator/>
      </w:r>
    </w:p>
  </w:footnote>
  <w:footnote w:type="continuationSeparator" w:id="0">
    <w:p w14:paraId="022D4D9A" w14:textId="77777777" w:rsidR="00951884" w:rsidRDefault="0095188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85"/>
    <w:rsid w:val="00091382"/>
    <w:rsid w:val="000A07DA"/>
    <w:rsid w:val="000A2BFA"/>
    <w:rsid w:val="000B0619"/>
    <w:rsid w:val="000B61CA"/>
    <w:rsid w:val="000D6192"/>
    <w:rsid w:val="000F7610"/>
    <w:rsid w:val="00114ED7"/>
    <w:rsid w:val="00140B0E"/>
    <w:rsid w:val="001A5CA9"/>
    <w:rsid w:val="001B1D87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0C1C"/>
    <w:rsid w:val="00333CD3"/>
    <w:rsid w:val="00340365"/>
    <w:rsid w:val="00342B64"/>
    <w:rsid w:val="00364079"/>
    <w:rsid w:val="003C5528"/>
    <w:rsid w:val="003D03E5"/>
    <w:rsid w:val="003F7310"/>
    <w:rsid w:val="004077FB"/>
    <w:rsid w:val="004244FF"/>
    <w:rsid w:val="00424DD9"/>
    <w:rsid w:val="0046104A"/>
    <w:rsid w:val="004717C5"/>
    <w:rsid w:val="004A24CC"/>
    <w:rsid w:val="004D3207"/>
    <w:rsid w:val="00503874"/>
    <w:rsid w:val="00523479"/>
    <w:rsid w:val="00543DB7"/>
    <w:rsid w:val="005729B0"/>
    <w:rsid w:val="005F39A3"/>
    <w:rsid w:val="00641630"/>
    <w:rsid w:val="00677985"/>
    <w:rsid w:val="00684488"/>
    <w:rsid w:val="006A3CE7"/>
    <w:rsid w:val="006A7746"/>
    <w:rsid w:val="006C4C50"/>
    <w:rsid w:val="006D76B1"/>
    <w:rsid w:val="006D7780"/>
    <w:rsid w:val="00713050"/>
    <w:rsid w:val="00741125"/>
    <w:rsid w:val="00746F7F"/>
    <w:rsid w:val="007569C1"/>
    <w:rsid w:val="00763832"/>
    <w:rsid w:val="007D2696"/>
    <w:rsid w:val="007D2FD2"/>
    <w:rsid w:val="00811117"/>
    <w:rsid w:val="00821BEB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51884"/>
    <w:rsid w:val="00985D58"/>
    <w:rsid w:val="009B3C40"/>
    <w:rsid w:val="009E275C"/>
    <w:rsid w:val="00A233AC"/>
    <w:rsid w:val="00A42540"/>
    <w:rsid w:val="00A50939"/>
    <w:rsid w:val="00A83413"/>
    <w:rsid w:val="00AA1A2A"/>
    <w:rsid w:val="00AA6A40"/>
    <w:rsid w:val="00AA75F6"/>
    <w:rsid w:val="00AD00FD"/>
    <w:rsid w:val="00AD27F1"/>
    <w:rsid w:val="00AF0A8E"/>
    <w:rsid w:val="00B5664D"/>
    <w:rsid w:val="00B66670"/>
    <w:rsid w:val="00B669CB"/>
    <w:rsid w:val="00BA5B40"/>
    <w:rsid w:val="00BD0206"/>
    <w:rsid w:val="00C0792B"/>
    <w:rsid w:val="00C2098A"/>
    <w:rsid w:val="00C5444A"/>
    <w:rsid w:val="00C612DA"/>
    <w:rsid w:val="00C7741E"/>
    <w:rsid w:val="00C875AB"/>
    <w:rsid w:val="00CA3DF1"/>
    <w:rsid w:val="00CA4581"/>
    <w:rsid w:val="00CE18D5"/>
    <w:rsid w:val="00CE442B"/>
    <w:rsid w:val="00CF3AEA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50B5A"/>
    <w:rsid w:val="00F645C7"/>
    <w:rsid w:val="00F85ECC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B4871"/>
  <w15:chartTrackingRefBased/>
  <w15:docId w15:val="{F0096B84-6A72-4031-8C07-521412AA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gal_programm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3608E84A634E2CB4D7BB10903C7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A916-DAA0-4DE3-A537-9912DD8D833B}"/>
      </w:docPartPr>
      <w:docPartBody>
        <w:p w:rsidR="00D62A0C" w:rsidRDefault="009714E4">
          <w:pPr>
            <w:pStyle w:val="F53608E84A634E2CB4D7BB10903C73A3"/>
          </w:pPr>
          <w:r w:rsidRPr="00906BEE">
            <w:t>YN</w:t>
          </w:r>
        </w:p>
      </w:docPartBody>
    </w:docPart>
    <w:docPart>
      <w:docPartPr>
        <w:name w:val="9BADF61B731A470FBBB12466F12D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E0955-1CB8-4322-9DCC-26C6BC8CE998}"/>
      </w:docPartPr>
      <w:docPartBody>
        <w:p w:rsidR="00D62A0C" w:rsidRDefault="009714E4">
          <w:pPr>
            <w:pStyle w:val="9BADF61B731A470FBBB12466F12D1F0E"/>
          </w:pPr>
          <w:r w:rsidRPr="00906BEE">
            <w:t>Skills</w:t>
          </w:r>
        </w:p>
      </w:docPartBody>
    </w:docPart>
    <w:docPart>
      <w:docPartPr>
        <w:name w:val="9FD586DAE9194A22AAA3177784C27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3EB54-D620-4544-A7F6-4556705B88F3}"/>
      </w:docPartPr>
      <w:docPartBody>
        <w:p w:rsidR="00D62A0C" w:rsidRDefault="009714E4">
          <w:pPr>
            <w:pStyle w:val="9FD586DAE9194A22AAA3177784C273E3"/>
          </w:pPr>
          <w:r>
            <w:t>Your name</w:t>
          </w:r>
        </w:p>
      </w:docPartBody>
    </w:docPart>
    <w:docPart>
      <w:docPartPr>
        <w:name w:val="D7897DBE263C4D6BA8745F48F5BB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17DAE-9A04-4EA9-8618-85850CA94948}"/>
      </w:docPartPr>
      <w:docPartBody>
        <w:p w:rsidR="00D62A0C" w:rsidRDefault="009714E4">
          <w:pPr>
            <w:pStyle w:val="D7897DBE263C4D6BA8745F48F5BB96C0"/>
          </w:pPr>
          <w:r w:rsidRPr="00906BEE">
            <w:t>Link to other online properties: Portfolio/Website/Blog</w:t>
          </w:r>
        </w:p>
      </w:docPartBody>
    </w:docPart>
    <w:docPart>
      <w:docPartPr>
        <w:name w:val="67D900E1492F414B9352337227FE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9249-BB61-467F-B5F9-E8C9162EA138}"/>
      </w:docPartPr>
      <w:docPartBody>
        <w:p w:rsidR="00D62A0C" w:rsidRDefault="009714E4">
          <w:pPr>
            <w:pStyle w:val="67D900E1492F414B9352337227FE3F8B"/>
          </w:pPr>
          <w:r w:rsidRPr="00906BEE">
            <w:t>Experience</w:t>
          </w:r>
        </w:p>
      </w:docPartBody>
    </w:docPart>
    <w:docPart>
      <w:docPartPr>
        <w:name w:val="238405B57C674D1EAB527AB35E6C4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A65D7-EE0F-4EE0-B7FC-85842AB1850D}"/>
      </w:docPartPr>
      <w:docPartBody>
        <w:p w:rsidR="00D62A0C" w:rsidRDefault="009714E4">
          <w:pPr>
            <w:pStyle w:val="238405B57C674D1EAB527AB35E6C4EB4"/>
          </w:pPr>
          <w:r w:rsidRPr="00906BEE">
            <w:t>Education</w:t>
          </w:r>
        </w:p>
      </w:docPartBody>
    </w:docPart>
    <w:docPart>
      <w:docPartPr>
        <w:name w:val="E369D43A33B0489F8EAA9AC5D1677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4AB89-05FB-463C-9489-1ED84E3CD963}"/>
      </w:docPartPr>
      <w:docPartBody>
        <w:p w:rsidR="00D62A0C" w:rsidRDefault="009714E4">
          <w:pPr>
            <w:pStyle w:val="E369D43A33B0489F8EAA9AC5D1677476"/>
          </w:pPr>
          <w:r w:rsidRPr="00906BEE">
            <w:t>School</w:t>
          </w:r>
        </w:p>
      </w:docPartBody>
    </w:docPart>
    <w:docPart>
      <w:docPartPr>
        <w:name w:val="91DD9D01A7ED46AFB14771C77281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5F9C-AA68-4762-9514-30712803160F}"/>
      </w:docPartPr>
      <w:docPartBody>
        <w:p w:rsidR="00D62A0C" w:rsidRDefault="009714E4">
          <w:pPr>
            <w:pStyle w:val="91DD9D01A7ED46AFB14771C77281B3CC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74F6F3D7B2B34648B2E4E45E7497C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35D9F-0DE2-45C3-B064-6F7899A20E3A}"/>
      </w:docPartPr>
      <w:docPartBody>
        <w:p w:rsidR="00D62A0C" w:rsidRDefault="009714E4">
          <w:pPr>
            <w:pStyle w:val="74F6F3D7B2B34648B2E4E45E7497CA3F"/>
          </w:pPr>
          <w:r w:rsidRPr="00906BEE">
            <w:t>Degree</w:t>
          </w:r>
        </w:p>
      </w:docPartBody>
    </w:docPart>
    <w:docPart>
      <w:docPartPr>
        <w:name w:val="A99521EF275C440EBC3CBD0B6FE8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4CA81-E765-4B5C-994D-EB2C4E3752A1}"/>
      </w:docPartPr>
      <w:docPartBody>
        <w:p w:rsidR="00D62A0C" w:rsidRDefault="009714E4">
          <w:pPr>
            <w:pStyle w:val="A99521EF275C440EBC3CBD0B6FE8CCF5"/>
          </w:pPr>
          <w:r w:rsidRPr="00906BEE">
            <w:t>Date Earned</w:t>
          </w:r>
        </w:p>
      </w:docPartBody>
    </w:docPart>
    <w:docPart>
      <w:docPartPr>
        <w:name w:val="994C2C3DB268434D9DE71F44D910A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754B7-20C5-46E8-A702-3D1E426194F4}"/>
      </w:docPartPr>
      <w:docPartBody>
        <w:p w:rsidR="00D62A0C" w:rsidRDefault="009714E4">
          <w:pPr>
            <w:pStyle w:val="994C2C3DB268434D9DE71F44D910AF25"/>
          </w:pPr>
          <w:r w:rsidRPr="00906BEE">
            <w:t>School</w:t>
          </w:r>
        </w:p>
      </w:docPartBody>
    </w:docPart>
    <w:docPart>
      <w:docPartPr>
        <w:name w:val="D778D955207446B8971A7506CAE3F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1CA84-A60B-4C26-92AF-59A66C49AD52}"/>
      </w:docPartPr>
      <w:docPartBody>
        <w:p w:rsidR="00D62A0C" w:rsidRDefault="009714E4">
          <w:pPr>
            <w:pStyle w:val="D778D955207446B8971A7506CAE3F78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449B89B02BE438CA4FB10A741377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5E8EE-052D-44AF-93A7-CD8A06CE0855}"/>
      </w:docPartPr>
      <w:docPartBody>
        <w:p w:rsidR="00D62A0C" w:rsidRDefault="009714E4">
          <w:pPr>
            <w:pStyle w:val="7449B89B02BE438CA4FB10A74137704A"/>
          </w:pPr>
          <w:r w:rsidRPr="00906BEE">
            <w:t>Volunteer Experience or Leadership</w:t>
          </w:r>
        </w:p>
      </w:docPartBody>
    </w:docPart>
    <w:docPart>
      <w:docPartPr>
        <w:name w:val="B9CD911367064801906983E0DAB10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CF76-E09E-4BC4-A279-40A02DD5CBC3}"/>
      </w:docPartPr>
      <w:docPartBody>
        <w:p w:rsidR="00D62A0C" w:rsidRDefault="009714E4">
          <w:pPr>
            <w:pStyle w:val="B9CD911367064801906983E0DAB10AB5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DA"/>
    <w:rsid w:val="0022337D"/>
    <w:rsid w:val="002C25F0"/>
    <w:rsid w:val="00792BA5"/>
    <w:rsid w:val="009714E4"/>
    <w:rsid w:val="00A31226"/>
    <w:rsid w:val="00AA6403"/>
    <w:rsid w:val="00B842DF"/>
    <w:rsid w:val="00CB74DA"/>
    <w:rsid w:val="00D6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3608E84A634E2CB4D7BB10903C73A3">
    <w:name w:val="F53608E84A634E2CB4D7BB10903C73A3"/>
  </w:style>
  <w:style w:type="paragraph" w:customStyle="1" w:styleId="FD244E144DF9481C8E7683BE951D4511">
    <w:name w:val="FD244E144DF9481C8E7683BE951D4511"/>
  </w:style>
  <w:style w:type="paragraph" w:customStyle="1" w:styleId="3B1A4090A6FE47DFB5C31CF0CEFBDAA8">
    <w:name w:val="3B1A4090A6FE47DFB5C31CF0CEFBDAA8"/>
  </w:style>
  <w:style w:type="paragraph" w:customStyle="1" w:styleId="9BADF61B731A470FBBB12466F12D1F0E">
    <w:name w:val="9BADF61B731A470FBBB12466F12D1F0E"/>
  </w:style>
  <w:style w:type="paragraph" w:customStyle="1" w:styleId="9AA01D8D60204E00B9AF5F887CB80C4E">
    <w:name w:val="9AA01D8D60204E00B9AF5F887CB80C4E"/>
  </w:style>
  <w:style w:type="paragraph" w:customStyle="1" w:styleId="9FD586DAE9194A22AAA3177784C273E3">
    <w:name w:val="9FD586DAE9194A22AAA3177784C273E3"/>
  </w:style>
  <w:style w:type="paragraph" w:customStyle="1" w:styleId="221FB0968B4A4FBD9BE41141A73DF37F">
    <w:name w:val="221FB0968B4A4FBD9BE41141A73DF37F"/>
  </w:style>
  <w:style w:type="paragraph" w:customStyle="1" w:styleId="D7897DBE263C4D6BA8745F48F5BB96C0">
    <w:name w:val="D7897DBE263C4D6BA8745F48F5BB96C0"/>
  </w:style>
  <w:style w:type="paragraph" w:customStyle="1" w:styleId="67D900E1492F414B9352337227FE3F8B">
    <w:name w:val="67D900E1492F414B9352337227FE3F8B"/>
  </w:style>
  <w:style w:type="paragraph" w:customStyle="1" w:styleId="F1CF8871097C44429AD24296D7E4A7AF">
    <w:name w:val="F1CF8871097C44429AD24296D7E4A7AF"/>
  </w:style>
  <w:style w:type="paragraph" w:customStyle="1" w:styleId="38E4D5F3A5F54B7A889997EBB3F76A2A">
    <w:name w:val="38E4D5F3A5F54B7A889997EBB3F76A2A"/>
  </w:style>
  <w:style w:type="paragraph" w:customStyle="1" w:styleId="689072713D194D55BC2AC4A711380322">
    <w:name w:val="689072713D194D55BC2AC4A711380322"/>
  </w:style>
  <w:style w:type="paragraph" w:customStyle="1" w:styleId="46A54D66F77548A58F94AD7D926A7A58">
    <w:name w:val="46A54D66F77548A58F94AD7D926A7A58"/>
  </w:style>
  <w:style w:type="paragraph" w:customStyle="1" w:styleId="6E10C58D53CF4C1AAC406B6864B0695A">
    <w:name w:val="6E10C58D53CF4C1AAC406B6864B0695A"/>
  </w:style>
  <w:style w:type="paragraph" w:customStyle="1" w:styleId="49FA3501898D494FA0126DA86C0F2EC2">
    <w:name w:val="49FA3501898D494FA0126DA86C0F2EC2"/>
  </w:style>
  <w:style w:type="paragraph" w:customStyle="1" w:styleId="E9848A869BE9483E9AFED9549134D880">
    <w:name w:val="E9848A869BE9483E9AFED9549134D880"/>
  </w:style>
  <w:style w:type="paragraph" w:customStyle="1" w:styleId="2F017DFF9C284C569F3E4356E571BB26">
    <w:name w:val="2F017DFF9C284C569F3E4356E571BB26"/>
  </w:style>
  <w:style w:type="paragraph" w:customStyle="1" w:styleId="A3E6B67C67C6439096F2B346D9864953">
    <w:name w:val="A3E6B67C67C6439096F2B346D9864953"/>
  </w:style>
  <w:style w:type="paragraph" w:customStyle="1" w:styleId="DE22F5479AA34816B51B967910324866">
    <w:name w:val="DE22F5479AA34816B51B967910324866"/>
  </w:style>
  <w:style w:type="paragraph" w:customStyle="1" w:styleId="238405B57C674D1EAB527AB35E6C4EB4">
    <w:name w:val="238405B57C674D1EAB527AB35E6C4EB4"/>
  </w:style>
  <w:style w:type="paragraph" w:customStyle="1" w:styleId="E51E14AF48A04EB9B745EF57BD7D3701">
    <w:name w:val="E51E14AF48A04EB9B745EF57BD7D3701"/>
  </w:style>
  <w:style w:type="paragraph" w:customStyle="1" w:styleId="85F22CCD96624D049F8F88A6C1BEE44F">
    <w:name w:val="85F22CCD96624D049F8F88A6C1BEE44F"/>
  </w:style>
  <w:style w:type="paragraph" w:customStyle="1" w:styleId="E369D43A33B0489F8EAA9AC5D1677476">
    <w:name w:val="E369D43A33B0489F8EAA9AC5D1677476"/>
  </w:style>
  <w:style w:type="paragraph" w:customStyle="1" w:styleId="91DD9D01A7ED46AFB14771C77281B3CC">
    <w:name w:val="91DD9D01A7ED46AFB14771C77281B3CC"/>
  </w:style>
  <w:style w:type="paragraph" w:customStyle="1" w:styleId="74F6F3D7B2B34648B2E4E45E7497CA3F">
    <w:name w:val="74F6F3D7B2B34648B2E4E45E7497CA3F"/>
  </w:style>
  <w:style w:type="paragraph" w:customStyle="1" w:styleId="A99521EF275C440EBC3CBD0B6FE8CCF5">
    <w:name w:val="A99521EF275C440EBC3CBD0B6FE8CCF5"/>
  </w:style>
  <w:style w:type="paragraph" w:customStyle="1" w:styleId="994C2C3DB268434D9DE71F44D910AF25">
    <w:name w:val="994C2C3DB268434D9DE71F44D910AF25"/>
  </w:style>
  <w:style w:type="paragraph" w:customStyle="1" w:styleId="D778D955207446B8971A7506CAE3F783">
    <w:name w:val="D778D955207446B8971A7506CAE3F783"/>
  </w:style>
  <w:style w:type="paragraph" w:customStyle="1" w:styleId="7449B89B02BE438CA4FB10A74137704A">
    <w:name w:val="7449B89B02BE438CA4FB10A74137704A"/>
  </w:style>
  <w:style w:type="paragraph" w:customStyle="1" w:styleId="B9CD911367064801906983E0DAB10AB5">
    <w:name w:val="B9CD911367064801906983E0DAB10AB5"/>
  </w:style>
  <w:style w:type="paragraph" w:customStyle="1" w:styleId="3C5E35A51CE8441EA1345A6E296837E4">
    <w:name w:val="3C5E35A51CE8441EA1345A6E296837E4"/>
    <w:rsid w:val="00CB7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@codewithankit</CompanyAddress>
  <CompanyPhone>+91 74043298732</CompanyPhone>
  <CompanyFax>pagalprogrammer</CompanyFax>
  <CompanyEmail>pagalprogrammer@protonmail.com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C584CE-466F-4176-A779-2652EF3C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94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Entry Level Programmer</dc:subject>
  <dc:creator>pagal_programmer</dc:creator>
  <cp:keywords/>
  <dc:description>Full Stack Developer</dc:description>
  <cp:lastModifiedBy>ANKIT BENIWAL</cp:lastModifiedBy>
  <cp:revision>11</cp:revision>
  <dcterms:created xsi:type="dcterms:W3CDTF">2019-01-17T15:35:00Z</dcterms:created>
  <dcterms:modified xsi:type="dcterms:W3CDTF">2020-01-11T11:24:00Z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